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C6CFA" w14:textId="77777777" w:rsidR="00C334DE" w:rsidRPr="00C851CC" w:rsidRDefault="00C334DE">
      <w:pPr>
        <w:rPr>
          <w:lang w:val="gl-ES"/>
        </w:rPr>
      </w:pPr>
    </w:p>
    <w:sdt>
      <w:sdtPr>
        <w:rPr>
          <w:lang w:val="gl-ES"/>
        </w:rPr>
        <w:id w:val="256096316"/>
        <w:docPartObj>
          <w:docPartGallery w:val="Cover Pages"/>
          <w:docPartUnique/>
        </w:docPartObj>
      </w:sdtPr>
      <w:sdtEndPr/>
      <w:sdtContent>
        <w:p w14:paraId="240DAB28" w14:textId="77777777" w:rsidR="00C334DE" w:rsidRPr="00C851CC" w:rsidRDefault="00C334DE">
          <w:pPr>
            <w:rPr>
              <w:lang w:val="gl-ES"/>
            </w:rPr>
          </w:pPr>
        </w:p>
        <w:p w14:paraId="3B6BEC95" w14:textId="77777777" w:rsidR="00C334DE" w:rsidRPr="00C851CC" w:rsidRDefault="00F46296">
          <w:pPr>
            <w:rPr>
              <w:lang w:val="gl-ES"/>
            </w:rPr>
          </w:pPr>
        </w:p>
      </w:sdtContent>
    </w:sdt>
    <w:p w14:paraId="365FDBCF" w14:textId="77777777" w:rsidR="00C334DE" w:rsidRPr="00C851CC" w:rsidRDefault="00C334DE">
      <w:pPr>
        <w:rPr>
          <w:lang w:val="gl-ES"/>
        </w:rPr>
      </w:pPr>
    </w:p>
    <w:p w14:paraId="16805936" w14:textId="77777777" w:rsidR="00C334DE" w:rsidRPr="00C851CC" w:rsidRDefault="00C334DE">
      <w:pPr>
        <w:rPr>
          <w:lang w:val="gl-ES"/>
        </w:rPr>
      </w:pPr>
    </w:p>
    <w:p w14:paraId="54EB2B42" w14:textId="77777777" w:rsidR="00C334DE" w:rsidRPr="00C851CC" w:rsidRDefault="00C334DE">
      <w:pPr>
        <w:rPr>
          <w:lang w:val="gl-ES"/>
        </w:rPr>
      </w:pPr>
      <w:r w:rsidRPr="00C851CC">
        <w:rPr>
          <w:noProof/>
          <w:lang w:val="gl-E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0D64D22" wp14:editId="3859B5C5">
                <wp:simplePos x="0" y="0"/>
                <wp:positionH relativeFrom="margin">
                  <wp:align>center</wp:align>
                </wp:positionH>
                <wp:positionV relativeFrom="paragraph">
                  <wp:posOffset>373265</wp:posOffset>
                </wp:positionV>
                <wp:extent cx="5918200" cy="939165"/>
                <wp:effectExtent l="0" t="0" r="25400" b="1333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200" cy="939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7CBBD6" w14:textId="2DFDE651" w:rsidR="00C334DE" w:rsidRPr="00C923A1" w:rsidRDefault="00C923A1" w:rsidP="00C277B3">
                            <w:pPr>
                              <w:pStyle w:val="Ttulo"/>
                              <w:jc w:val="center"/>
                              <w:rPr>
                                <w:sz w:val="72"/>
                              </w:rPr>
                            </w:pPr>
                            <w:proofErr w:type="spellStart"/>
                            <w:r w:rsidRPr="00C923A1">
                              <w:rPr>
                                <w:sz w:val="72"/>
                              </w:rPr>
                              <w:t>PadelTech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D64D2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29.4pt;width:466pt;height:73.95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">
                <v:textbox>
                  <w:txbxContent>
                    <w:p w14:paraId="6E7CBBD6" w14:textId="2DFDE651" w:rsidR="00C334DE" w:rsidRPr="00C923A1" w:rsidRDefault="00C923A1" w:rsidP="00C277B3">
                      <w:pPr>
                        <w:pStyle w:val="Ttulo"/>
                        <w:jc w:val="center"/>
                        <w:rPr>
                          <w:sz w:val="72"/>
                        </w:rPr>
                      </w:pPr>
                      <w:proofErr w:type="spellStart"/>
                      <w:r w:rsidRPr="00C923A1">
                        <w:rPr>
                          <w:sz w:val="72"/>
                        </w:rPr>
                        <w:t>PadelTech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CE7571F" w14:textId="77777777" w:rsidR="00C334DE" w:rsidRDefault="00C334DE">
      <w:pPr>
        <w:rPr>
          <w:lang w:val="gl-ES"/>
        </w:rPr>
      </w:pPr>
    </w:p>
    <w:p w14:paraId="4A2ABB7F" w14:textId="77777777" w:rsidR="001A7FE5" w:rsidRDefault="001A7FE5">
      <w:pPr>
        <w:rPr>
          <w:lang w:val="gl-ES"/>
        </w:rPr>
      </w:pPr>
    </w:p>
    <w:p w14:paraId="3206196D" w14:textId="6AE3612A" w:rsidR="00C334DE" w:rsidRPr="00C851CC" w:rsidRDefault="00C923A1" w:rsidP="00C923A1">
      <w:pPr>
        <w:jc w:val="center"/>
        <w:rPr>
          <w:lang w:val="gl-ES"/>
        </w:rPr>
      </w:pPr>
      <w:r>
        <w:rPr>
          <w:noProof/>
          <w:lang w:val="gl-ES"/>
        </w:rPr>
        <w:drawing>
          <wp:inline distT="0" distB="0" distL="0" distR="0" wp14:anchorId="7F1C4DBD" wp14:editId="1DBD1BE8">
            <wp:extent cx="3973412" cy="2362200"/>
            <wp:effectExtent l="0" t="0" r="8255" b="0"/>
            <wp:docPr id="1" name="Imagen 1" descr="C:\Users\alba\AppData\Local\Microsoft\Windows\INetCache\Content.MSO\9A94733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ba\AppData\Local\Microsoft\Windows\INetCache\Content.MSO\9A947334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529" cy="2372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A4A48" w14:textId="77777777" w:rsidR="00C334DE" w:rsidRPr="00C851CC" w:rsidRDefault="00C334DE">
      <w:pPr>
        <w:rPr>
          <w:lang w:val="gl-ES"/>
        </w:rPr>
      </w:pPr>
    </w:p>
    <w:p w14:paraId="38D08446" w14:textId="67FD732B" w:rsidR="00C851CC" w:rsidRPr="00C851CC" w:rsidRDefault="00C923A1" w:rsidP="00C851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</w:pPr>
      <w:r w:rsidRPr="00C923A1"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>https://github.com/albarf1/ProyectoBBDD-Alba</w:t>
      </w:r>
    </w:p>
    <w:p w14:paraId="326F3C49" w14:textId="77777777" w:rsidR="00C334DE" w:rsidRPr="00C851CC" w:rsidRDefault="00C334DE">
      <w:pPr>
        <w:rPr>
          <w:lang w:val="gl-ES"/>
        </w:rPr>
      </w:pPr>
    </w:p>
    <w:p w14:paraId="7068819A" w14:textId="77777777" w:rsidR="00C334DE" w:rsidRPr="00C851CC" w:rsidRDefault="00C334DE">
      <w:pPr>
        <w:rPr>
          <w:lang w:val="gl-ES"/>
        </w:rPr>
      </w:pPr>
    </w:p>
    <w:p w14:paraId="7440DCEA" w14:textId="77777777" w:rsidR="00C334DE" w:rsidRPr="00C851CC" w:rsidRDefault="00C334DE">
      <w:pPr>
        <w:rPr>
          <w:lang w:val="gl-ES"/>
        </w:rPr>
      </w:pPr>
    </w:p>
    <w:p w14:paraId="7767F377" w14:textId="77777777" w:rsidR="00C334DE" w:rsidRPr="00C851CC" w:rsidRDefault="00C334DE">
      <w:pPr>
        <w:rPr>
          <w:lang w:val="gl-ES"/>
        </w:rPr>
      </w:pPr>
    </w:p>
    <w:p w14:paraId="69F4232D" w14:textId="77777777" w:rsidR="00C334DE" w:rsidRPr="00C851CC" w:rsidRDefault="00C334DE">
      <w:pPr>
        <w:rPr>
          <w:lang w:val="gl-ES"/>
        </w:rPr>
      </w:pPr>
    </w:p>
    <w:p w14:paraId="55F6546E" w14:textId="77777777" w:rsidR="00C334DE" w:rsidRPr="00C851CC" w:rsidRDefault="00C334DE">
      <w:pPr>
        <w:rPr>
          <w:lang w:val="gl-ES"/>
        </w:rPr>
      </w:pPr>
    </w:p>
    <w:p w14:paraId="6611ED0E" w14:textId="77777777" w:rsidR="00C334DE" w:rsidRPr="00C851CC" w:rsidRDefault="00C334DE">
      <w:pPr>
        <w:rPr>
          <w:lang w:val="gl-ES"/>
        </w:rPr>
      </w:pPr>
    </w:p>
    <w:p w14:paraId="58C01DE8" w14:textId="77777777" w:rsidR="00C334DE" w:rsidRPr="00C851CC" w:rsidRDefault="00C334DE">
      <w:pPr>
        <w:rPr>
          <w:lang w:val="gl-ES"/>
        </w:rPr>
      </w:pPr>
    </w:p>
    <w:p w14:paraId="51D9E776" w14:textId="72FD9C44" w:rsidR="00C334DE" w:rsidRPr="00C851CC" w:rsidRDefault="00C334DE">
      <w:pPr>
        <w:rPr>
          <w:b/>
          <w:bCs/>
          <w:sz w:val="28"/>
          <w:szCs w:val="28"/>
          <w:lang w:val="gl-ES"/>
        </w:rPr>
      </w:pPr>
    </w:p>
    <w:p w14:paraId="2F916865" w14:textId="26630B0D" w:rsidR="00C334DE" w:rsidRPr="00C851CC" w:rsidRDefault="00C923A1" w:rsidP="00C334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</w:pPr>
      <w:r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>Alba Rodríguez Fernández</w:t>
      </w:r>
    </w:p>
    <w:p w14:paraId="785EABF3" w14:textId="631E1CE9" w:rsidR="00C334DE" w:rsidRPr="00C851CC" w:rsidRDefault="00C334DE">
      <w:pPr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</w:pPr>
      <w:r w:rsidRPr="00C851CC">
        <w:rPr>
          <w:b/>
          <w:bCs/>
          <w:sz w:val="28"/>
          <w:szCs w:val="28"/>
          <w:lang w:val="gl-ES"/>
        </w:rPr>
        <w:t xml:space="preserve">Curso:  </w:t>
      </w:r>
      <w:r w:rsidR="001A7FE5"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>1</w:t>
      </w:r>
      <w:r w:rsidRPr="00C851CC"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>º DAM</w:t>
      </w:r>
      <w:r w:rsidRPr="00C851CC">
        <w:rPr>
          <w:b/>
          <w:bCs/>
          <w:color w:val="1F3864" w:themeColor="accent1" w:themeShade="80"/>
          <w:sz w:val="28"/>
          <w:szCs w:val="28"/>
          <w:lang w:val="gl-ES"/>
        </w:rPr>
        <w:t xml:space="preserve">                </w:t>
      </w:r>
      <w:r w:rsidRPr="00C851CC">
        <w:rPr>
          <w:b/>
          <w:bCs/>
          <w:sz w:val="28"/>
          <w:szCs w:val="28"/>
          <w:lang w:val="gl-ES"/>
        </w:rPr>
        <w:tab/>
        <w:t>Materia:</w:t>
      </w:r>
      <w:r w:rsidRPr="00C851CC">
        <w:rPr>
          <w:sz w:val="28"/>
          <w:szCs w:val="28"/>
          <w:lang w:val="gl-ES"/>
        </w:rPr>
        <w:t xml:space="preserve"> </w:t>
      </w:r>
      <w:r w:rsidR="001A7FE5"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 xml:space="preserve">Bases de Datos – </w:t>
      </w:r>
      <w:proofErr w:type="spellStart"/>
      <w:r w:rsidR="001A7FE5"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>Proyecto</w:t>
      </w:r>
      <w:proofErr w:type="spellEnd"/>
      <w:r w:rsidR="001A7FE5"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 xml:space="preserve"> Final 24/25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gl-ES" w:eastAsia="en-US"/>
          <w14:ligatures w14:val="standardContextual"/>
        </w:rPr>
        <w:id w:val="-15660192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F7917F" w14:textId="77777777" w:rsidR="00C334DE" w:rsidRPr="00C851CC" w:rsidRDefault="00C277B3">
          <w:pPr>
            <w:pStyle w:val="TtuloTDC"/>
            <w:rPr>
              <w:lang w:val="gl-ES"/>
            </w:rPr>
          </w:pPr>
          <w:r w:rsidRPr="00C851CC">
            <w:rPr>
              <w:lang w:val="gl-ES"/>
            </w:rPr>
            <w:t>Contido</w:t>
          </w:r>
        </w:p>
        <w:p w14:paraId="50849858" w14:textId="64955DA1" w:rsidR="001A7FE5" w:rsidRDefault="00C334DE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r w:rsidRPr="00C851CC">
            <w:rPr>
              <w:lang w:val="gl-ES"/>
            </w:rPr>
            <w:fldChar w:fldCharType="begin"/>
          </w:r>
          <w:r w:rsidRPr="00C851CC">
            <w:rPr>
              <w:lang w:val="gl-ES"/>
            </w:rPr>
            <w:instrText xml:space="preserve"> TOC \o "1-3" \h \z \u </w:instrText>
          </w:r>
          <w:r w:rsidRPr="00C851CC">
            <w:rPr>
              <w:lang w:val="gl-ES"/>
            </w:rPr>
            <w:fldChar w:fldCharType="separate"/>
          </w:r>
          <w:hyperlink w:anchor="_Toc197794426" w:history="1">
            <w:r w:rsidR="001A7FE5" w:rsidRPr="00B12DE4">
              <w:rPr>
                <w:rStyle w:val="Hipervnculo"/>
                <w:noProof/>
                <w:lang w:val="gl-ES"/>
              </w:rPr>
              <w:t>1.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Introducción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_Toc197794426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09D53BBE" w14:textId="2B757A92" w:rsidR="001A7FE5" w:rsidRDefault="00F46296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27" w:history="1">
            <w:r w:rsidR="001A7FE5" w:rsidRPr="00B12DE4">
              <w:rPr>
                <w:rStyle w:val="Hipervnculo"/>
                <w:noProof/>
                <w:lang w:val="gl-ES"/>
              </w:rPr>
              <w:t>2.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Descripción del Problema / Requisitos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_Toc197794427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54619E58" w14:textId="72F1D928" w:rsidR="001A7FE5" w:rsidRDefault="00F46296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28" w:history="1">
            <w:r w:rsidR="001A7FE5" w:rsidRPr="00B12DE4">
              <w:rPr>
                <w:rStyle w:val="Hipervnculo"/>
                <w:noProof/>
                <w:lang w:val="gl-ES"/>
              </w:rPr>
              <w:t>3.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Modelo Conceptual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_Toc197794428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40048A42" w14:textId="5BFA2150" w:rsidR="001A7FE5" w:rsidRDefault="00F46296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29" w:history="1">
            <w:r w:rsidR="001A7FE5" w:rsidRPr="00B12DE4">
              <w:rPr>
                <w:rStyle w:val="Hipervnculo"/>
                <w:noProof/>
                <w:lang w:val="gl-ES"/>
              </w:rPr>
              <w:t>4.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Modelo Relacional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_Toc197794429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0938DC39" w14:textId="40E7450E" w:rsidR="001A7FE5" w:rsidRDefault="00F46296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30" w:history="1">
            <w:r w:rsidR="001A7FE5" w:rsidRPr="00B12DE4">
              <w:rPr>
                <w:rStyle w:val="Hipervnculo"/>
                <w:noProof/>
                <w:lang w:val="gl-ES"/>
              </w:rPr>
              <w:t>5.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Proceso de Normalización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_Toc197794430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65652CCE" w14:textId="52D845FA" w:rsidR="001A7FE5" w:rsidRDefault="00F46296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31" w:history="1">
            <w:r w:rsidR="001A7FE5" w:rsidRPr="00B12DE4">
              <w:rPr>
                <w:rStyle w:val="Hipervnculo"/>
                <w:noProof/>
                <w:lang w:val="gl-ES"/>
              </w:rPr>
              <w:t>6.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Script de Creación de la Base de Datos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_Toc197794431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7574BA37" w14:textId="437F6E08" w:rsidR="001A7FE5" w:rsidRDefault="00F46296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32" w:history="1">
            <w:r w:rsidR="001A7FE5" w:rsidRPr="00B12DE4">
              <w:rPr>
                <w:rStyle w:val="Hipervnculo"/>
                <w:noProof/>
                <w:lang w:val="gl-ES"/>
              </w:rPr>
              <w:t>7.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Carga de Datos Inicial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_Toc197794432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1A18D8F4" w14:textId="4C0C6B0E" w:rsidR="001A7FE5" w:rsidRDefault="00F46296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33" w:history="1">
            <w:r w:rsidR="001A7FE5" w:rsidRPr="00B12DE4">
              <w:rPr>
                <w:rStyle w:val="Hipervnculo"/>
                <w:noProof/>
                <w:lang w:val="gl-ES"/>
              </w:rPr>
              <w:t>8.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Funciones y Procedimientos Almacenados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_Toc197794433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4647BD9D" w14:textId="00008402" w:rsidR="001A7FE5" w:rsidRDefault="00F46296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34" w:history="1">
            <w:r w:rsidR="001A7FE5" w:rsidRPr="00B12DE4">
              <w:rPr>
                <w:rStyle w:val="Hipervnculo"/>
                <w:noProof/>
                <w:lang w:val="gl-ES"/>
              </w:rPr>
              <w:t>9.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Triggers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_Toc197794434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494219FC" w14:textId="6C9E75AC" w:rsidR="001A7FE5" w:rsidRDefault="00F46296">
          <w:pPr>
            <w:pStyle w:val="TDC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35" w:history="1">
            <w:r w:rsidR="001A7FE5" w:rsidRPr="00B12DE4">
              <w:rPr>
                <w:rStyle w:val="Hipervnculo"/>
                <w:noProof/>
                <w:lang w:val="gl-ES"/>
              </w:rPr>
              <w:t>10.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Consultas SQL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_Toc197794435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07EBAC3F" w14:textId="020CA454" w:rsidR="001A7FE5" w:rsidRDefault="00F46296">
          <w:pPr>
            <w:pStyle w:val="TDC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36" w:history="1">
            <w:r w:rsidR="001A7FE5" w:rsidRPr="00B12DE4">
              <w:rPr>
                <w:rStyle w:val="Hipervnculo"/>
                <w:noProof/>
                <w:lang w:val="gl-ES"/>
              </w:rPr>
              <w:t>11.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Casos de Prueba y Simulación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_Toc197794436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773B9C3D" w14:textId="51C07898" w:rsidR="001A7FE5" w:rsidRDefault="00F46296">
          <w:pPr>
            <w:pStyle w:val="TDC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37" w:history="1">
            <w:r w:rsidR="001A7FE5" w:rsidRPr="00B12DE4">
              <w:rPr>
                <w:rStyle w:val="Hipervnculo"/>
                <w:noProof/>
                <w:lang w:val="gl-ES"/>
              </w:rPr>
              <w:t>12.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Resultados y Verificación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_Toc197794437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44E5C892" w14:textId="43E8FE8B" w:rsidR="001A7FE5" w:rsidRDefault="00F46296">
          <w:pPr>
            <w:pStyle w:val="TDC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38" w:history="1">
            <w:r w:rsidR="001A7FE5" w:rsidRPr="00B12DE4">
              <w:rPr>
                <w:rStyle w:val="Hipervnculo"/>
                <w:noProof/>
                <w:lang w:val="gl-ES"/>
              </w:rPr>
              <w:t>13.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Capturas de Pantalla (opcional)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_Toc197794438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3E4C5EFB" w14:textId="4FC8D21D" w:rsidR="001A7FE5" w:rsidRDefault="00F46296">
          <w:pPr>
            <w:pStyle w:val="TDC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39" w:history="1">
            <w:r w:rsidR="001A7FE5" w:rsidRPr="00B12DE4">
              <w:rPr>
                <w:rStyle w:val="Hipervnculo"/>
                <w:noProof/>
                <w:lang w:val="gl-ES"/>
              </w:rPr>
              <w:t>14.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Conclusiones y Mejoras Futuras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_Toc197794439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12E4AA23" w14:textId="54916DCD" w:rsidR="001A7FE5" w:rsidRDefault="00F46296">
          <w:pPr>
            <w:pStyle w:val="TDC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40" w:history="1">
            <w:r w:rsidR="001A7FE5" w:rsidRPr="00B12DE4">
              <w:rPr>
                <w:rStyle w:val="Hipervnculo"/>
                <w:noProof/>
                <w:lang w:val="gl-ES"/>
              </w:rPr>
              <w:t>15.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Enlace al Repositorio en GitHub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_Toc197794440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3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6C6971F5" w14:textId="695FCA38" w:rsidR="00C334DE" w:rsidRPr="00C851CC" w:rsidRDefault="00C334DE">
          <w:pPr>
            <w:rPr>
              <w:lang w:val="gl-ES"/>
            </w:rPr>
          </w:pPr>
          <w:r w:rsidRPr="00C851CC">
            <w:rPr>
              <w:b/>
              <w:bCs/>
              <w:lang w:val="gl-ES"/>
            </w:rPr>
            <w:fldChar w:fldCharType="end"/>
          </w:r>
        </w:p>
      </w:sdtContent>
    </w:sdt>
    <w:p w14:paraId="05893D1C" w14:textId="7AA368DD" w:rsidR="001A7FE5" w:rsidRDefault="00C334DE" w:rsidP="001A7FE5">
      <w:pPr>
        <w:pStyle w:val="Ttulo1"/>
        <w:numPr>
          <w:ilvl w:val="0"/>
          <w:numId w:val="8"/>
        </w:numPr>
        <w:rPr>
          <w:lang w:val="gl-ES"/>
        </w:rPr>
      </w:pPr>
      <w:r w:rsidRPr="00C851CC">
        <w:rPr>
          <w:lang w:val="gl-ES"/>
        </w:rPr>
        <w:br w:type="page"/>
      </w:r>
      <w:bookmarkStart w:id="0" w:name="_Toc197794426"/>
      <w:proofErr w:type="spellStart"/>
      <w:r w:rsidR="001A7FE5" w:rsidRPr="001A7FE5">
        <w:rPr>
          <w:lang w:val="gl-ES"/>
        </w:rPr>
        <w:lastRenderedPageBreak/>
        <w:t>Introducción</w:t>
      </w:r>
      <w:bookmarkEnd w:id="0"/>
      <w:proofErr w:type="spellEnd"/>
    </w:p>
    <w:p w14:paraId="69FAE463" w14:textId="77777777" w:rsidR="00C923A1" w:rsidRPr="00C923A1" w:rsidRDefault="00C923A1" w:rsidP="00C923A1">
      <w:pPr>
        <w:rPr>
          <w:lang w:val="gl-ES"/>
        </w:rPr>
      </w:pPr>
    </w:p>
    <w:p w14:paraId="250463C8" w14:textId="6BD23761" w:rsidR="00C923A1" w:rsidRPr="00C923A1" w:rsidRDefault="00C923A1" w:rsidP="00C923A1">
      <w:pPr>
        <w:rPr>
          <w:lang w:val="gl-ES"/>
        </w:rPr>
      </w:pPr>
      <w:r>
        <w:rPr>
          <w:rFonts w:ascii="Calibri" w:hAnsi="Calibri" w:cs="Calibri"/>
          <w:color w:val="000000"/>
        </w:rPr>
        <w:t xml:space="preserve">Son a fundadora de </w:t>
      </w:r>
      <w:proofErr w:type="spellStart"/>
      <w:r>
        <w:rPr>
          <w:rFonts w:ascii="Calibri" w:hAnsi="Calibri" w:cs="Calibri"/>
          <w:color w:val="000000"/>
        </w:rPr>
        <w:t>PadelTech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teño</w:t>
      </w:r>
      <w:proofErr w:type="spellEnd"/>
      <w:r>
        <w:rPr>
          <w:rFonts w:ascii="Calibri" w:hAnsi="Calibri" w:cs="Calibri"/>
          <w:color w:val="000000"/>
        </w:rPr>
        <w:t xml:space="preserve"> 24 </w:t>
      </w:r>
      <w:proofErr w:type="spellStart"/>
      <w:r>
        <w:rPr>
          <w:rFonts w:ascii="Calibri" w:hAnsi="Calibri" w:cs="Calibri"/>
          <w:color w:val="000000"/>
        </w:rPr>
        <w:t>anos</w:t>
      </w:r>
      <w:proofErr w:type="spellEnd"/>
      <w:r>
        <w:rPr>
          <w:rFonts w:ascii="Calibri" w:hAnsi="Calibri" w:cs="Calibri"/>
          <w:color w:val="000000"/>
        </w:rPr>
        <w:t xml:space="preserve"> e </w:t>
      </w:r>
      <w:proofErr w:type="spellStart"/>
      <w:r>
        <w:rPr>
          <w:rFonts w:ascii="Calibri" w:hAnsi="Calibri" w:cs="Calibri"/>
          <w:color w:val="000000"/>
        </w:rPr>
        <w:t>unha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paixón</w:t>
      </w:r>
      <w:proofErr w:type="spellEnd"/>
      <w:r>
        <w:rPr>
          <w:rFonts w:ascii="Calibri" w:hAnsi="Calibri" w:cs="Calibri"/>
          <w:color w:val="000000"/>
        </w:rPr>
        <w:t xml:space="preserve"> enorme polo pádel e </w:t>
      </w:r>
      <w:proofErr w:type="spellStart"/>
      <w:r>
        <w:rPr>
          <w:rFonts w:ascii="Calibri" w:hAnsi="Calibri" w:cs="Calibri"/>
          <w:color w:val="000000"/>
        </w:rPr>
        <w:t>pola</w:t>
      </w:r>
      <w:proofErr w:type="spellEnd"/>
      <w:r>
        <w:rPr>
          <w:rFonts w:ascii="Calibri" w:hAnsi="Calibri" w:cs="Calibri"/>
          <w:color w:val="000000"/>
        </w:rPr>
        <w:t xml:space="preserve"> innovación deportiva. </w:t>
      </w:r>
      <w:proofErr w:type="spellStart"/>
      <w:r>
        <w:rPr>
          <w:rFonts w:ascii="Calibri" w:hAnsi="Calibri" w:cs="Calibri"/>
          <w:color w:val="000000"/>
        </w:rPr>
        <w:t>Pensei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nun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espazo</w:t>
      </w:r>
      <w:proofErr w:type="spellEnd"/>
      <w:r>
        <w:rPr>
          <w:rFonts w:ascii="Calibri" w:hAnsi="Calibri" w:cs="Calibri"/>
          <w:color w:val="000000"/>
        </w:rPr>
        <w:t xml:space="preserve"> con 8 pistas de última </w:t>
      </w:r>
      <w:proofErr w:type="spellStart"/>
      <w:r>
        <w:rPr>
          <w:rFonts w:ascii="Calibri" w:hAnsi="Calibri" w:cs="Calibri"/>
          <w:color w:val="000000"/>
        </w:rPr>
        <w:t>xeración</w:t>
      </w:r>
      <w:proofErr w:type="spellEnd"/>
      <w:r>
        <w:rPr>
          <w:rFonts w:ascii="Calibri" w:hAnsi="Calibri" w:cs="Calibri"/>
          <w:color w:val="000000"/>
        </w:rPr>
        <w:t xml:space="preserve">, todas </w:t>
      </w:r>
      <w:proofErr w:type="spellStart"/>
      <w:r>
        <w:rPr>
          <w:rFonts w:ascii="Calibri" w:hAnsi="Calibri" w:cs="Calibri"/>
          <w:color w:val="000000"/>
        </w:rPr>
        <w:t>elas</w:t>
      </w:r>
      <w:proofErr w:type="spellEnd"/>
      <w:r>
        <w:rPr>
          <w:rFonts w:ascii="Calibri" w:hAnsi="Calibri" w:cs="Calibri"/>
          <w:color w:val="000000"/>
        </w:rPr>
        <w:t xml:space="preserve"> equipadas con </w:t>
      </w:r>
      <w:proofErr w:type="spellStart"/>
      <w:r>
        <w:rPr>
          <w:rFonts w:ascii="Calibri" w:hAnsi="Calibri" w:cs="Calibri"/>
          <w:color w:val="000000"/>
        </w:rPr>
        <w:t>tecnoloxía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intelixente</w:t>
      </w:r>
      <w:proofErr w:type="spellEnd"/>
      <w:r>
        <w:rPr>
          <w:rFonts w:ascii="Calibri" w:hAnsi="Calibri" w:cs="Calibri"/>
          <w:color w:val="000000"/>
        </w:rPr>
        <w:t xml:space="preserve"> para transformar a </w:t>
      </w:r>
      <w:proofErr w:type="spellStart"/>
      <w:r>
        <w:rPr>
          <w:rFonts w:ascii="Calibri" w:hAnsi="Calibri" w:cs="Calibri"/>
          <w:color w:val="000000"/>
        </w:rPr>
        <w:t>maneira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na</w:t>
      </w:r>
      <w:proofErr w:type="spellEnd"/>
      <w:r>
        <w:rPr>
          <w:rFonts w:ascii="Calibri" w:hAnsi="Calibri" w:cs="Calibri"/>
          <w:color w:val="000000"/>
        </w:rPr>
        <w:t xml:space="preserve"> que adestramos, competimos </w:t>
      </w:r>
      <w:proofErr w:type="gramStart"/>
      <w:r>
        <w:rPr>
          <w:rFonts w:ascii="Calibri" w:hAnsi="Calibri" w:cs="Calibri"/>
          <w:color w:val="000000"/>
        </w:rPr>
        <w:t>e</w:t>
      </w:r>
      <w:proofErr w:type="gramEnd"/>
      <w:r>
        <w:rPr>
          <w:rFonts w:ascii="Calibri" w:hAnsi="Calibri" w:cs="Calibri"/>
          <w:color w:val="000000"/>
        </w:rPr>
        <w:t xml:space="preserve"> conectamos </w:t>
      </w:r>
      <w:proofErr w:type="spellStart"/>
      <w:r>
        <w:rPr>
          <w:rFonts w:ascii="Calibri" w:hAnsi="Calibri" w:cs="Calibri"/>
          <w:color w:val="000000"/>
        </w:rPr>
        <w:t>uns</w:t>
      </w:r>
      <w:proofErr w:type="spellEnd"/>
      <w:r>
        <w:rPr>
          <w:rFonts w:ascii="Calibri" w:hAnsi="Calibri" w:cs="Calibri"/>
          <w:color w:val="000000"/>
        </w:rPr>
        <w:t xml:space="preserve"> con </w:t>
      </w:r>
      <w:proofErr w:type="spellStart"/>
      <w:r>
        <w:rPr>
          <w:rFonts w:ascii="Calibri" w:hAnsi="Calibri" w:cs="Calibri"/>
          <w:color w:val="000000"/>
        </w:rPr>
        <w:t>outros</w:t>
      </w:r>
      <w:proofErr w:type="spellEnd"/>
      <w:r>
        <w:rPr>
          <w:rFonts w:ascii="Calibri" w:hAnsi="Calibri" w:cs="Calibri"/>
          <w:color w:val="000000"/>
        </w:rPr>
        <w:t xml:space="preserve">. O </w:t>
      </w:r>
      <w:proofErr w:type="spellStart"/>
      <w:r>
        <w:rPr>
          <w:rFonts w:ascii="Calibri" w:hAnsi="Calibri" w:cs="Calibri"/>
          <w:color w:val="000000"/>
        </w:rPr>
        <w:t>noso</w:t>
      </w:r>
      <w:proofErr w:type="spellEnd"/>
      <w:r>
        <w:rPr>
          <w:rFonts w:ascii="Calibri" w:hAnsi="Calibri" w:cs="Calibri"/>
          <w:color w:val="000000"/>
        </w:rPr>
        <w:t xml:space="preserve"> sistema </w:t>
      </w:r>
      <w:proofErr w:type="spellStart"/>
      <w:r>
        <w:rPr>
          <w:rFonts w:ascii="Calibri" w:hAnsi="Calibri" w:cs="Calibri"/>
          <w:color w:val="000000"/>
        </w:rPr>
        <w:t>xestiona</w:t>
      </w:r>
      <w:proofErr w:type="spellEnd"/>
      <w:r>
        <w:rPr>
          <w:rFonts w:ascii="Calibri" w:hAnsi="Calibri" w:cs="Calibri"/>
          <w:color w:val="000000"/>
        </w:rPr>
        <w:t xml:space="preserve"> reservas </w:t>
      </w:r>
      <w:proofErr w:type="gramStart"/>
      <w:r>
        <w:rPr>
          <w:rFonts w:ascii="Calibri" w:hAnsi="Calibri" w:cs="Calibri"/>
          <w:color w:val="000000"/>
        </w:rPr>
        <w:t>e</w:t>
      </w:r>
      <w:proofErr w:type="gramEnd"/>
      <w:r>
        <w:rPr>
          <w:rFonts w:ascii="Calibri" w:hAnsi="Calibri" w:cs="Calibri"/>
          <w:color w:val="000000"/>
        </w:rPr>
        <w:t xml:space="preserve"> calendarios, pero </w:t>
      </w:r>
      <w:proofErr w:type="spellStart"/>
      <w:r>
        <w:rPr>
          <w:rFonts w:ascii="Calibri" w:hAnsi="Calibri" w:cs="Calibri"/>
          <w:color w:val="000000"/>
        </w:rPr>
        <w:t>vai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moito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máis</w:t>
      </w:r>
      <w:proofErr w:type="spellEnd"/>
      <w:r>
        <w:rPr>
          <w:rFonts w:ascii="Calibri" w:hAnsi="Calibri" w:cs="Calibri"/>
          <w:color w:val="000000"/>
        </w:rPr>
        <w:t xml:space="preserve"> alá: captura métricas de </w:t>
      </w:r>
      <w:proofErr w:type="spellStart"/>
      <w:r>
        <w:rPr>
          <w:rFonts w:ascii="Calibri" w:hAnsi="Calibri" w:cs="Calibri"/>
          <w:color w:val="000000"/>
        </w:rPr>
        <w:t>rendemento</w:t>
      </w:r>
      <w:proofErr w:type="spellEnd"/>
      <w:r>
        <w:rPr>
          <w:rFonts w:ascii="Calibri" w:hAnsi="Calibri" w:cs="Calibri"/>
          <w:color w:val="000000"/>
        </w:rPr>
        <w:t xml:space="preserve"> (</w:t>
      </w:r>
      <w:proofErr w:type="spellStart"/>
      <w:r>
        <w:rPr>
          <w:rFonts w:ascii="Calibri" w:hAnsi="Calibri" w:cs="Calibri"/>
          <w:color w:val="000000"/>
        </w:rPr>
        <w:t>velocidade</w:t>
      </w:r>
      <w:proofErr w:type="spellEnd"/>
      <w:r>
        <w:rPr>
          <w:rFonts w:ascii="Calibri" w:hAnsi="Calibri" w:cs="Calibri"/>
          <w:color w:val="000000"/>
        </w:rPr>
        <w:t xml:space="preserve"> de golpe, precisión, </w:t>
      </w:r>
      <w:proofErr w:type="spellStart"/>
      <w:r>
        <w:rPr>
          <w:rFonts w:ascii="Calibri" w:hAnsi="Calibri" w:cs="Calibri"/>
          <w:color w:val="000000"/>
        </w:rPr>
        <w:t>desprazamentos</w:t>
      </w:r>
      <w:proofErr w:type="spellEnd"/>
      <w:r>
        <w:rPr>
          <w:rFonts w:ascii="Calibri" w:hAnsi="Calibri" w:cs="Calibri"/>
          <w:color w:val="000000"/>
        </w:rPr>
        <w:t xml:space="preserve">), ofrece </w:t>
      </w:r>
      <w:proofErr w:type="spellStart"/>
      <w:r>
        <w:rPr>
          <w:rFonts w:ascii="Calibri" w:hAnsi="Calibri" w:cs="Calibri"/>
          <w:color w:val="000000"/>
        </w:rPr>
        <w:t>análise</w:t>
      </w:r>
      <w:proofErr w:type="spellEnd"/>
      <w:r>
        <w:rPr>
          <w:rFonts w:ascii="Calibri" w:hAnsi="Calibri" w:cs="Calibri"/>
          <w:color w:val="000000"/>
        </w:rPr>
        <w:t xml:space="preserve"> en </w:t>
      </w:r>
      <w:proofErr w:type="spellStart"/>
      <w:r>
        <w:rPr>
          <w:rFonts w:ascii="Calibri" w:hAnsi="Calibri" w:cs="Calibri"/>
          <w:color w:val="000000"/>
        </w:rPr>
        <w:t>tempo</w:t>
      </w:r>
      <w:proofErr w:type="spellEnd"/>
      <w:r>
        <w:rPr>
          <w:rFonts w:ascii="Calibri" w:hAnsi="Calibri" w:cs="Calibri"/>
          <w:color w:val="000000"/>
        </w:rPr>
        <w:t xml:space="preserve"> real, </w:t>
      </w:r>
      <w:proofErr w:type="spellStart"/>
      <w:r>
        <w:rPr>
          <w:rFonts w:ascii="Calibri" w:hAnsi="Calibri" w:cs="Calibri"/>
          <w:color w:val="000000"/>
        </w:rPr>
        <w:t>inclúe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funcións</w:t>
      </w:r>
      <w:proofErr w:type="spellEnd"/>
      <w:r>
        <w:rPr>
          <w:rFonts w:ascii="Calibri" w:hAnsi="Calibri" w:cs="Calibri"/>
          <w:color w:val="000000"/>
        </w:rPr>
        <w:t xml:space="preserve"> de gamificación e facilita a comunicación entre </w:t>
      </w:r>
      <w:proofErr w:type="spellStart"/>
      <w:r>
        <w:rPr>
          <w:rFonts w:ascii="Calibri" w:hAnsi="Calibri" w:cs="Calibri"/>
          <w:color w:val="000000"/>
        </w:rPr>
        <w:t>xogadores</w:t>
      </w:r>
      <w:proofErr w:type="spellEnd"/>
      <w:r>
        <w:rPr>
          <w:rFonts w:ascii="Calibri" w:hAnsi="Calibri" w:cs="Calibri"/>
          <w:color w:val="000000"/>
        </w:rPr>
        <w:t xml:space="preserve"> e adestradores. O </w:t>
      </w:r>
      <w:proofErr w:type="spellStart"/>
      <w:r>
        <w:rPr>
          <w:rFonts w:ascii="Calibri" w:hAnsi="Calibri" w:cs="Calibri"/>
          <w:color w:val="000000"/>
        </w:rPr>
        <w:t>noso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obxectivo</w:t>
      </w:r>
      <w:proofErr w:type="spellEnd"/>
      <w:r>
        <w:rPr>
          <w:rFonts w:ascii="Calibri" w:hAnsi="Calibri" w:cs="Calibri"/>
          <w:color w:val="000000"/>
        </w:rPr>
        <w:t xml:space="preserve"> é crear </w:t>
      </w:r>
      <w:proofErr w:type="spellStart"/>
      <w:r>
        <w:rPr>
          <w:rFonts w:ascii="Calibri" w:hAnsi="Calibri" w:cs="Calibri"/>
          <w:color w:val="000000"/>
        </w:rPr>
        <w:t>unha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comunidade</w:t>
      </w:r>
      <w:proofErr w:type="spellEnd"/>
      <w:r>
        <w:rPr>
          <w:rFonts w:ascii="Calibri" w:hAnsi="Calibri" w:cs="Calibri"/>
          <w:color w:val="000000"/>
        </w:rPr>
        <w:t xml:space="preserve"> activa, onde tanto os novatos como os </w:t>
      </w:r>
      <w:proofErr w:type="spellStart"/>
      <w:r>
        <w:rPr>
          <w:rFonts w:ascii="Calibri" w:hAnsi="Calibri" w:cs="Calibri"/>
          <w:color w:val="000000"/>
        </w:rPr>
        <w:t>profesionais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teñan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ferramentas</w:t>
      </w:r>
      <w:proofErr w:type="spellEnd"/>
      <w:r>
        <w:rPr>
          <w:rFonts w:ascii="Calibri" w:hAnsi="Calibri" w:cs="Calibri"/>
          <w:color w:val="000000"/>
        </w:rPr>
        <w:t xml:space="preserve"> para </w:t>
      </w:r>
      <w:proofErr w:type="spellStart"/>
      <w:r>
        <w:rPr>
          <w:rFonts w:ascii="Calibri" w:hAnsi="Calibri" w:cs="Calibri"/>
          <w:color w:val="000000"/>
        </w:rPr>
        <w:t>mellorar</w:t>
      </w:r>
      <w:proofErr w:type="spellEnd"/>
      <w:r>
        <w:rPr>
          <w:rFonts w:ascii="Calibri" w:hAnsi="Calibri" w:cs="Calibri"/>
          <w:color w:val="000000"/>
        </w:rPr>
        <w:t xml:space="preserve"> o </w:t>
      </w:r>
      <w:proofErr w:type="spellStart"/>
      <w:r>
        <w:rPr>
          <w:rFonts w:ascii="Calibri" w:hAnsi="Calibri" w:cs="Calibri"/>
          <w:color w:val="000000"/>
        </w:rPr>
        <w:t>seu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xogo</w:t>
      </w:r>
      <w:proofErr w:type="spellEnd"/>
      <w:r>
        <w:rPr>
          <w:rFonts w:ascii="Calibri" w:hAnsi="Calibri" w:cs="Calibri"/>
          <w:color w:val="000000"/>
        </w:rPr>
        <w:t xml:space="preserve"> e disfrutar </w:t>
      </w:r>
      <w:proofErr w:type="spellStart"/>
      <w:r>
        <w:rPr>
          <w:rFonts w:ascii="Calibri" w:hAnsi="Calibri" w:cs="Calibri"/>
          <w:color w:val="000000"/>
        </w:rPr>
        <w:t>ao</w:t>
      </w:r>
      <w:proofErr w:type="spellEnd"/>
      <w:r>
        <w:rPr>
          <w:rFonts w:ascii="Calibri" w:hAnsi="Calibri" w:cs="Calibri"/>
          <w:color w:val="000000"/>
        </w:rPr>
        <w:t xml:space="preserve"> máximo do pádel.</w:t>
      </w:r>
    </w:p>
    <w:p w14:paraId="1C2C5ED3" w14:textId="6DEFD32F" w:rsidR="00C923A1" w:rsidRDefault="001A7FE5" w:rsidP="00C923A1">
      <w:pPr>
        <w:pStyle w:val="Ttulo1"/>
        <w:numPr>
          <w:ilvl w:val="0"/>
          <w:numId w:val="8"/>
        </w:numPr>
        <w:rPr>
          <w:lang w:val="gl-ES"/>
        </w:rPr>
      </w:pPr>
      <w:bookmarkStart w:id="1" w:name="_Toc197794427"/>
      <w:proofErr w:type="spellStart"/>
      <w:r w:rsidRPr="001A7FE5">
        <w:rPr>
          <w:lang w:val="gl-ES"/>
        </w:rPr>
        <w:t>Descripción</w:t>
      </w:r>
      <w:proofErr w:type="spellEnd"/>
      <w:r w:rsidRPr="001A7FE5">
        <w:rPr>
          <w:lang w:val="gl-ES"/>
        </w:rPr>
        <w:t xml:space="preserve"> del Problema / Requisitos</w:t>
      </w:r>
      <w:bookmarkEnd w:id="1"/>
    </w:p>
    <w:p w14:paraId="24859FC5" w14:textId="77777777" w:rsidR="00C923A1" w:rsidRPr="00C923A1" w:rsidRDefault="00C923A1" w:rsidP="00C923A1">
      <w:pPr>
        <w:rPr>
          <w:lang w:val="gl-ES"/>
        </w:rPr>
      </w:pPr>
    </w:p>
    <w:p w14:paraId="1A0F2553" w14:textId="77777777" w:rsidR="00C923A1" w:rsidRDefault="00C923A1" w:rsidP="00C923A1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Problema a resolver</w:t>
      </w:r>
    </w:p>
    <w:p w14:paraId="5217965A" w14:textId="77777777" w:rsidR="00C923A1" w:rsidRDefault="00C923A1" w:rsidP="00C923A1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As plataformas de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xestión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de pistas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actuais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só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ofrecen reservas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e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calendarios básicos, sen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análise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rendemento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gamificación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nin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funcionalidades en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tempo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real.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Isto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complica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facer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seguimento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do progreso dos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xogadores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optimizar o uso das pistas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e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fidelizar 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comunidade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.</w:t>
      </w:r>
    </w:p>
    <w:p w14:paraId="33E226C7" w14:textId="45E17A3A" w:rsidR="00C923A1" w:rsidRPr="00C923A1" w:rsidRDefault="00C923A1" w:rsidP="00C923A1">
      <w:pPr>
        <w:rPr>
          <w:b/>
        </w:rPr>
      </w:pPr>
      <w:r>
        <w:t xml:space="preserve"> </w:t>
      </w:r>
      <w:r w:rsidRPr="00C923A1">
        <w:rPr>
          <w:b/>
        </w:rPr>
        <w:t>Requisitos</w:t>
      </w:r>
    </w:p>
    <w:p w14:paraId="209018F4" w14:textId="77777777" w:rsidR="00C923A1" w:rsidRPr="00C923A1" w:rsidRDefault="00C923A1" w:rsidP="00C923A1"/>
    <w:p w14:paraId="2F4B8C4F" w14:textId="70E95355" w:rsidR="001A7FE5" w:rsidRP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2" w:name="_Toc197794428"/>
      <w:r w:rsidRPr="001A7FE5">
        <w:rPr>
          <w:lang w:val="gl-ES"/>
        </w:rPr>
        <w:t>Modelo Conceptual</w:t>
      </w:r>
      <w:bookmarkEnd w:id="2"/>
    </w:p>
    <w:p w14:paraId="00527DB5" w14:textId="77777777" w:rsidR="001A7FE5" w:rsidRPr="001A7FE5" w:rsidRDefault="001A7FE5" w:rsidP="001A7FE5">
      <w:pPr>
        <w:rPr>
          <w:lang w:val="gl-ES"/>
        </w:rPr>
      </w:pPr>
      <w:r w:rsidRPr="001A7FE5">
        <w:rPr>
          <w:lang w:val="gl-ES"/>
        </w:rPr>
        <w:t>Describe aquí...</w:t>
      </w:r>
    </w:p>
    <w:p w14:paraId="77AD3568" w14:textId="761AEFB7" w:rsid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3" w:name="_Toc197794429"/>
      <w:r w:rsidRPr="001A7FE5">
        <w:rPr>
          <w:lang w:val="gl-ES"/>
        </w:rPr>
        <w:lastRenderedPageBreak/>
        <w:t xml:space="preserve">Modelo </w:t>
      </w:r>
      <w:proofErr w:type="spellStart"/>
      <w:r w:rsidRPr="001A7FE5">
        <w:rPr>
          <w:lang w:val="gl-ES"/>
        </w:rPr>
        <w:t>Relacional</w:t>
      </w:r>
      <w:bookmarkEnd w:id="3"/>
      <w:proofErr w:type="spellEnd"/>
    </w:p>
    <w:p w14:paraId="026B27DC" w14:textId="1032C050" w:rsidR="00C923A1" w:rsidRPr="00C923A1" w:rsidRDefault="00C923A1" w:rsidP="004B0A19">
      <w:pPr>
        <w:jc w:val="center"/>
        <w:rPr>
          <w:lang w:val="gl-ES"/>
        </w:rPr>
      </w:pPr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3461A0BA" wp14:editId="45C704DD">
            <wp:extent cx="4408960" cy="5636438"/>
            <wp:effectExtent l="19050" t="19050" r="10795" b="21590"/>
            <wp:docPr id="2" name="Imagen 2" descr="https://lh7-rt.googleusercontent.com/docsz/AD_4nXc8w_ho8OLp7Mbfv_jl1eNo4Q8E8bLtvvioN7WAPxsuJ8gHqlzGwNQte3rJ46HXmVjHF29fypKHmG0J6NWT6m1TynNHPytKNESWyGgykuPnKTlLD0bxf_yxTwkjjbKlDJSuFE-tiA?key=G8enttsVqkXQ8bi5V_G4n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rt.googleusercontent.com/docsz/AD_4nXc8w_ho8OLp7Mbfv_jl1eNo4Q8E8bLtvvioN7WAPxsuJ8gHqlzGwNQte3rJ46HXmVjHF29fypKHmG0J6NWT6m1TynNHPytKNESWyGgykuPnKTlLD0bxf_yxTwkjjbKlDJSuFE-tiA?key=G8enttsVqkXQ8bi5V_G4n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919" cy="564277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64DD09D" w14:textId="54D60162" w:rsidR="001A7FE5" w:rsidRP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4" w:name="_Toc197794430"/>
      <w:r w:rsidRPr="001A7FE5">
        <w:rPr>
          <w:lang w:val="gl-ES"/>
        </w:rPr>
        <w:t>Proceso de Normalización</w:t>
      </w:r>
      <w:bookmarkEnd w:id="4"/>
    </w:p>
    <w:p w14:paraId="4248C557" w14:textId="77777777" w:rsidR="001A7FE5" w:rsidRPr="001A7FE5" w:rsidRDefault="001A7FE5" w:rsidP="001A7FE5">
      <w:pPr>
        <w:rPr>
          <w:lang w:val="gl-ES"/>
        </w:rPr>
      </w:pPr>
      <w:r w:rsidRPr="001A7FE5">
        <w:rPr>
          <w:lang w:val="gl-ES"/>
        </w:rPr>
        <w:t>Describe aquí...</w:t>
      </w:r>
    </w:p>
    <w:p w14:paraId="7CC77E2F" w14:textId="5531FFD9" w:rsidR="001A7FE5" w:rsidRP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5" w:name="_Toc197794431"/>
      <w:proofErr w:type="spellStart"/>
      <w:r w:rsidRPr="001A7FE5">
        <w:rPr>
          <w:lang w:val="gl-ES"/>
        </w:rPr>
        <w:t>Script</w:t>
      </w:r>
      <w:proofErr w:type="spellEnd"/>
      <w:r w:rsidRPr="001A7FE5">
        <w:rPr>
          <w:lang w:val="gl-ES"/>
        </w:rPr>
        <w:t xml:space="preserve"> de Creación de la Base de Datos</w:t>
      </w:r>
      <w:bookmarkEnd w:id="5"/>
    </w:p>
    <w:p w14:paraId="0C40BA47" w14:textId="7263EB18" w:rsidR="001A7FE5" w:rsidRDefault="001A7FE5" w:rsidP="001A7FE5">
      <w:pPr>
        <w:rPr>
          <w:lang w:val="gl-ES"/>
        </w:rPr>
      </w:pPr>
    </w:p>
    <w:p w14:paraId="19615E81" w14:textId="26EC028D" w:rsidR="000F261F" w:rsidRDefault="000F261F" w:rsidP="000F261F">
      <w:pPr>
        <w:jc w:val="center"/>
        <w:rPr>
          <w:lang w:val="gl-ES"/>
        </w:rPr>
      </w:pPr>
      <w:r w:rsidRPr="000F261F">
        <w:rPr>
          <w:lang w:val="gl-ES"/>
        </w:rPr>
        <w:lastRenderedPageBreak/>
        <w:drawing>
          <wp:inline distT="0" distB="0" distL="0" distR="0" wp14:anchorId="343755B2" wp14:editId="27B271AD">
            <wp:extent cx="4061076" cy="4228698"/>
            <wp:effectExtent l="19050" t="19050" r="15875" b="196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2675" cy="429283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72A8F99" w14:textId="0CCDA587" w:rsidR="000F261F" w:rsidRDefault="000F261F" w:rsidP="000F261F">
      <w:pPr>
        <w:jc w:val="center"/>
        <w:rPr>
          <w:lang w:val="gl-ES"/>
        </w:rPr>
      </w:pPr>
      <w:r w:rsidRPr="000F261F">
        <w:rPr>
          <w:lang w:val="gl-ES"/>
        </w:rPr>
        <w:drawing>
          <wp:inline distT="0" distB="0" distL="0" distR="0" wp14:anchorId="33A56291" wp14:editId="4867AB08">
            <wp:extent cx="4060836" cy="4170190"/>
            <wp:effectExtent l="19050" t="19050" r="15875" b="209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4336" cy="421486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853D52E" w14:textId="0B16E3F5" w:rsidR="000F261F" w:rsidRDefault="000F261F" w:rsidP="000F261F">
      <w:pPr>
        <w:jc w:val="center"/>
        <w:rPr>
          <w:lang w:val="gl-ES"/>
        </w:rPr>
      </w:pPr>
      <w:r w:rsidRPr="000F261F">
        <w:rPr>
          <w:lang w:val="gl-ES"/>
        </w:rPr>
        <w:lastRenderedPageBreak/>
        <w:drawing>
          <wp:inline distT="0" distB="0" distL="0" distR="0" wp14:anchorId="16EB2AA3" wp14:editId="79A4D8ED">
            <wp:extent cx="4124318" cy="4245564"/>
            <wp:effectExtent l="19050" t="19050" r="10160" b="222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7522" cy="425915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833F5A4" w14:textId="1A1666D5" w:rsidR="000F261F" w:rsidRDefault="000F261F" w:rsidP="000F261F">
      <w:pPr>
        <w:jc w:val="center"/>
        <w:rPr>
          <w:lang w:val="gl-ES"/>
        </w:rPr>
      </w:pPr>
      <w:r w:rsidRPr="000F261F">
        <w:rPr>
          <w:lang w:val="gl-ES"/>
        </w:rPr>
        <w:drawing>
          <wp:inline distT="0" distB="0" distL="0" distR="0" wp14:anchorId="159E3A58" wp14:editId="0A4F023D">
            <wp:extent cx="4121416" cy="4265838"/>
            <wp:effectExtent l="19050" t="19050" r="12700" b="209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3764" cy="428896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873CBDF" w14:textId="2448E25A" w:rsidR="000F261F" w:rsidRPr="001A7FE5" w:rsidRDefault="000F261F" w:rsidP="000F261F">
      <w:pPr>
        <w:jc w:val="center"/>
        <w:rPr>
          <w:lang w:val="gl-ES"/>
        </w:rPr>
      </w:pPr>
      <w:r w:rsidRPr="000F261F">
        <w:rPr>
          <w:lang w:val="gl-ES"/>
        </w:rPr>
        <w:lastRenderedPageBreak/>
        <w:drawing>
          <wp:inline distT="0" distB="0" distL="0" distR="0" wp14:anchorId="1B2065E6" wp14:editId="22B72324">
            <wp:extent cx="4080074" cy="4212976"/>
            <wp:effectExtent l="19050" t="19050" r="15875" b="165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4212" cy="422757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8D83DA6" w14:textId="14319498" w:rsidR="00AD4845" w:rsidRPr="00AD4845" w:rsidRDefault="001A7FE5" w:rsidP="00AD4845">
      <w:pPr>
        <w:pStyle w:val="Ttulo1"/>
        <w:numPr>
          <w:ilvl w:val="0"/>
          <w:numId w:val="8"/>
        </w:numPr>
        <w:rPr>
          <w:lang w:val="gl-ES"/>
        </w:rPr>
      </w:pPr>
      <w:bookmarkStart w:id="6" w:name="_Toc197794432"/>
      <w:r w:rsidRPr="001A7FE5">
        <w:rPr>
          <w:lang w:val="gl-ES"/>
        </w:rPr>
        <w:t>Carga de Datos Inicial</w:t>
      </w:r>
      <w:bookmarkStart w:id="7" w:name="_GoBack"/>
      <w:bookmarkEnd w:id="6"/>
      <w:bookmarkEnd w:id="7"/>
    </w:p>
    <w:p w14:paraId="0323F4F2" w14:textId="55E3539B" w:rsidR="00991409" w:rsidRDefault="00991409" w:rsidP="00AD4845">
      <w:pPr>
        <w:jc w:val="center"/>
        <w:rPr>
          <w:lang w:val="gl-ES"/>
        </w:rPr>
      </w:pPr>
      <w:r w:rsidRPr="00991409">
        <w:rPr>
          <w:lang w:val="gl-ES"/>
        </w:rPr>
        <w:drawing>
          <wp:inline distT="0" distB="0" distL="0" distR="0" wp14:anchorId="0AE376C3" wp14:editId="50C0F9DE">
            <wp:extent cx="4076848" cy="4151154"/>
            <wp:effectExtent l="19050" t="19050" r="19050" b="209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2034" cy="417679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D0B384E" w14:textId="7036D89B" w:rsidR="00AD4845" w:rsidRPr="001A7FE5" w:rsidRDefault="00AD4845" w:rsidP="00AD4845">
      <w:pPr>
        <w:jc w:val="center"/>
        <w:rPr>
          <w:lang w:val="gl-ES"/>
        </w:rPr>
      </w:pPr>
      <w:r w:rsidRPr="00AD4845">
        <w:rPr>
          <w:lang w:val="gl-ES"/>
        </w:rPr>
        <w:lastRenderedPageBreak/>
        <w:drawing>
          <wp:inline distT="0" distB="0" distL="0" distR="0" wp14:anchorId="03209F2F" wp14:editId="03BA0119">
            <wp:extent cx="3963416" cy="4153106"/>
            <wp:effectExtent l="19050" t="19050" r="18415" b="190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0192" cy="416020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F19BBE" w14:textId="2BD0AF41" w:rsidR="001A7FE5" w:rsidRP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8" w:name="_Toc197794433"/>
      <w:r w:rsidRPr="001A7FE5">
        <w:rPr>
          <w:lang w:val="gl-ES"/>
        </w:rPr>
        <w:t xml:space="preserve">Funciones y </w:t>
      </w:r>
      <w:proofErr w:type="spellStart"/>
      <w:r w:rsidRPr="001A7FE5">
        <w:rPr>
          <w:lang w:val="gl-ES"/>
        </w:rPr>
        <w:t>Procedimientos</w:t>
      </w:r>
      <w:proofErr w:type="spellEnd"/>
      <w:r w:rsidRPr="001A7FE5">
        <w:rPr>
          <w:lang w:val="gl-ES"/>
        </w:rPr>
        <w:t xml:space="preserve"> Almacenados</w:t>
      </w:r>
      <w:bookmarkEnd w:id="8"/>
    </w:p>
    <w:p w14:paraId="36F07462" w14:textId="77777777" w:rsidR="001A7FE5" w:rsidRPr="001A7FE5" w:rsidRDefault="001A7FE5" w:rsidP="001A7FE5">
      <w:pPr>
        <w:rPr>
          <w:lang w:val="gl-ES"/>
        </w:rPr>
      </w:pPr>
      <w:r w:rsidRPr="001A7FE5">
        <w:rPr>
          <w:lang w:val="gl-ES"/>
        </w:rPr>
        <w:t>Describe aquí...</w:t>
      </w:r>
    </w:p>
    <w:p w14:paraId="41AD9B75" w14:textId="0FD57AE8" w:rsidR="001A7FE5" w:rsidRP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9" w:name="_Toc197794434"/>
      <w:proofErr w:type="spellStart"/>
      <w:r w:rsidRPr="001A7FE5">
        <w:rPr>
          <w:lang w:val="gl-ES"/>
        </w:rPr>
        <w:t>Triggers</w:t>
      </w:r>
      <w:bookmarkEnd w:id="9"/>
      <w:proofErr w:type="spellEnd"/>
    </w:p>
    <w:p w14:paraId="3C31B8C3" w14:textId="77777777" w:rsidR="001A7FE5" w:rsidRPr="001A7FE5" w:rsidRDefault="001A7FE5" w:rsidP="001A7FE5">
      <w:pPr>
        <w:rPr>
          <w:lang w:val="gl-ES"/>
        </w:rPr>
      </w:pPr>
      <w:r w:rsidRPr="001A7FE5">
        <w:rPr>
          <w:lang w:val="gl-ES"/>
        </w:rPr>
        <w:t>Describe aquí...</w:t>
      </w:r>
    </w:p>
    <w:p w14:paraId="5A89E1D6" w14:textId="5D141CD0" w:rsidR="001A7FE5" w:rsidRP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10" w:name="_Toc197794435"/>
      <w:r w:rsidRPr="001A7FE5">
        <w:rPr>
          <w:lang w:val="gl-ES"/>
        </w:rPr>
        <w:t>Consultas SQL</w:t>
      </w:r>
      <w:bookmarkEnd w:id="10"/>
    </w:p>
    <w:p w14:paraId="76A9B624" w14:textId="77777777" w:rsidR="001A7FE5" w:rsidRPr="001A7FE5" w:rsidRDefault="001A7FE5" w:rsidP="001A7FE5">
      <w:pPr>
        <w:rPr>
          <w:lang w:val="gl-ES"/>
        </w:rPr>
      </w:pPr>
      <w:r w:rsidRPr="001A7FE5">
        <w:rPr>
          <w:lang w:val="gl-ES"/>
        </w:rPr>
        <w:t>Describe aquí...</w:t>
      </w:r>
    </w:p>
    <w:p w14:paraId="67BD7664" w14:textId="549F9E0B" w:rsidR="001A7FE5" w:rsidRP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r w:rsidRPr="001A7FE5">
        <w:rPr>
          <w:lang w:val="gl-ES"/>
        </w:rPr>
        <w:t xml:space="preserve"> </w:t>
      </w:r>
      <w:bookmarkStart w:id="11" w:name="_Toc197794436"/>
      <w:r w:rsidRPr="001A7FE5">
        <w:rPr>
          <w:lang w:val="gl-ES"/>
        </w:rPr>
        <w:t xml:space="preserve">Casos de </w:t>
      </w:r>
      <w:proofErr w:type="spellStart"/>
      <w:r w:rsidRPr="001A7FE5">
        <w:rPr>
          <w:lang w:val="gl-ES"/>
        </w:rPr>
        <w:t>Prueba</w:t>
      </w:r>
      <w:proofErr w:type="spellEnd"/>
      <w:r w:rsidRPr="001A7FE5">
        <w:rPr>
          <w:lang w:val="gl-ES"/>
        </w:rPr>
        <w:t xml:space="preserve"> y Simulación</w:t>
      </w:r>
      <w:bookmarkEnd w:id="11"/>
    </w:p>
    <w:p w14:paraId="6A73C925" w14:textId="77777777" w:rsidR="001A7FE5" w:rsidRPr="001A7FE5" w:rsidRDefault="001A7FE5" w:rsidP="001A7FE5">
      <w:pPr>
        <w:rPr>
          <w:lang w:val="gl-ES"/>
        </w:rPr>
      </w:pPr>
      <w:r w:rsidRPr="001A7FE5">
        <w:rPr>
          <w:lang w:val="gl-ES"/>
        </w:rPr>
        <w:t>Describe aquí...</w:t>
      </w:r>
    </w:p>
    <w:p w14:paraId="76F88314" w14:textId="17273828" w:rsidR="001A7FE5" w:rsidRP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12" w:name="_Toc197794437"/>
      <w:r w:rsidRPr="001A7FE5">
        <w:rPr>
          <w:lang w:val="gl-ES"/>
        </w:rPr>
        <w:t>Resultados y Verificación</w:t>
      </w:r>
      <w:bookmarkEnd w:id="12"/>
    </w:p>
    <w:p w14:paraId="36C99306" w14:textId="77777777" w:rsidR="001A7FE5" w:rsidRPr="001A7FE5" w:rsidRDefault="001A7FE5" w:rsidP="001A7FE5">
      <w:pPr>
        <w:rPr>
          <w:lang w:val="gl-ES"/>
        </w:rPr>
      </w:pPr>
      <w:r w:rsidRPr="001A7FE5">
        <w:rPr>
          <w:lang w:val="gl-ES"/>
        </w:rPr>
        <w:t>Describe aquí...</w:t>
      </w:r>
    </w:p>
    <w:p w14:paraId="6E1A1149" w14:textId="21CCBC3F" w:rsidR="001A7FE5" w:rsidRP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13" w:name="_Toc197794438"/>
      <w:r w:rsidRPr="001A7FE5">
        <w:rPr>
          <w:lang w:val="gl-ES"/>
        </w:rPr>
        <w:t>Capturas de Pantalla (opcional)</w:t>
      </w:r>
      <w:bookmarkEnd w:id="13"/>
    </w:p>
    <w:p w14:paraId="791621FD" w14:textId="77777777" w:rsidR="001A7FE5" w:rsidRPr="001A7FE5" w:rsidRDefault="001A7FE5" w:rsidP="001A7FE5">
      <w:pPr>
        <w:rPr>
          <w:lang w:val="gl-ES"/>
        </w:rPr>
      </w:pPr>
      <w:r w:rsidRPr="001A7FE5">
        <w:rPr>
          <w:lang w:val="gl-ES"/>
        </w:rPr>
        <w:t>Describe aquí...</w:t>
      </w:r>
    </w:p>
    <w:p w14:paraId="6122EC81" w14:textId="205E7ED2" w:rsidR="001A7FE5" w:rsidRP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14" w:name="_Toc197794439"/>
      <w:proofErr w:type="spellStart"/>
      <w:r w:rsidRPr="001A7FE5">
        <w:rPr>
          <w:lang w:val="gl-ES"/>
        </w:rPr>
        <w:t>Conclusiones</w:t>
      </w:r>
      <w:proofErr w:type="spellEnd"/>
      <w:r w:rsidRPr="001A7FE5">
        <w:rPr>
          <w:lang w:val="gl-ES"/>
        </w:rPr>
        <w:t xml:space="preserve"> y </w:t>
      </w:r>
      <w:proofErr w:type="spellStart"/>
      <w:r w:rsidRPr="001A7FE5">
        <w:rPr>
          <w:lang w:val="gl-ES"/>
        </w:rPr>
        <w:t>Mejoras</w:t>
      </w:r>
      <w:proofErr w:type="spellEnd"/>
      <w:r w:rsidRPr="001A7FE5">
        <w:rPr>
          <w:lang w:val="gl-ES"/>
        </w:rPr>
        <w:t xml:space="preserve"> Futuras</w:t>
      </w:r>
      <w:bookmarkEnd w:id="14"/>
    </w:p>
    <w:p w14:paraId="13D80BF9" w14:textId="77777777" w:rsidR="001A7FE5" w:rsidRPr="001A7FE5" w:rsidRDefault="001A7FE5" w:rsidP="001A7FE5">
      <w:pPr>
        <w:rPr>
          <w:lang w:val="gl-ES"/>
        </w:rPr>
      </w:pPr>
      <w:r w:rsidRPr="001A7FE5">
        <w:rPr>
          <w:lang w:val="gl-ES"/>
        </w:rPr>
        <w:t>Describe aquí...</w:t>
      </w:r>
    </w:p>
    <w:p w14:paraId="625013A4" w14:textId="7C069E32" w:rsidR="001A7FE5" w:rsidRP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15" w:name="_Toc197794440"/>
      <w:r w:rsidRPr="001A7FE5">
        <w:rPr>
          <w:lang w:val="gl-ES"/>
        </w:rPr>
        <w:lastRenderedPageBreak/>
        <w:t xml:space="preserve">Enlace </w:t>
      </w:r>
      <w:proofErr w:type="spellStart"/>
      <w:r w:rsidRPr="001A7FE5">
        <w:rPr>
          <w:lang w:val="gl-ES"/>
        </w:rPr>
        <w:t>al</w:t>
      </w:r>
      <w:proofErr w:type="spellEnd"/>
      <w:r w:rsidRPr="001A7FE5">
        <w:rPr>
          <w:lang w:val="gl-ES"/>
        </w:rPr>
        <w:t xml:space="preserve"> </w:t>
      </w:r>
      <w:proofErr w:type="spellStart"/>
      <w:r w:rsidRPr="001A7FE5">
        <w:rPr>
          <w:lang w:val="gl-ES"/>
        </w:rPr>
        <w:t>Repositorio</w:t>
      </w:r>
      <w:proofErr w:type="spellEnd"/>
      <w:r w:rsidRPr="001A7FE5">
        <w:rPr>
          <w:lang w:val="gl-ES"/>
        </w:rPr>
        <w:t xml:space="preserve"> en </w:t>
      </w:r>
      <w:proofErr w:type="spellStart"/>
      <w:r w:rsidRPr="001A7FE5">
        <w:rPr>
          <w:lang w:val="gl-ES"/>
        </w:rPr>
        <w:t>GitHub</w:t>
      </w:r>
      <w:bookmarkEnd w:id="15"/>
      <w:proofErr w:type="spellEnd"/>
    </w:p>
    <w:p w14:paraId="2445AE2E" w14:textId="350E5FA8" w:rsidR="00C334DE" w:rsidRPr="00C851CC" w:rsidRDefault="001A7FE5" w:rsidP="001A7FE5">
      <w:pPr>
        <w:rPr>
          <w:u w:val="single"/>
          <w:lang w:val="gl-ES"/>
        </w:rPr>
      </w:pPr>
      <w:r w:rsidRPr="001A7FE5">
        <w:rPr>
          <w:lang w:val="gl-ES"/>
        </w:rPr>
        <w:t>Describe aquí...</w:t>
      </w:r>
    </w:p>
    <w:sectPr w:rsidR="00C334DE" w:rsidRPr="00C851CC" w:rsidSect="004D66F7">
      <w:headerReference w:type="default" r:id="rId17"/>
      <w:footerReference w:type="default" r:id="rId18"/>
      <w:headerReference w:type="first" r:id="rId1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D5CBC5" w14:textId="77777777" w:rsidR="00F46296" w:rsidRDefault="00F46296" w:rsidP="00C334DE">
      <w:pPr>
        <w:spacing w:after="0" w:line="240" w:lineRule="auto"/>
      </w:pPr>
      <w:r>
        <w:separator/>
      </w:r>
    </w:p>
  </w:endnote>
  <w:endnote w:type="continuationSeparator" w:id="0">
    <w:p w14:paraId="2CF9FA93" w14:textId="77777777" w:rsidR="00F46296" w:rsidRDefault="00F46296" w:rsidP="00C334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7CF19B" w14:textId="77777777" w:rsidR="00C334DE" w:rsidRPr="00C851CC" w:rsidRDefault="00C334DE" w:rsidP="00C334DE">
    <w:pPr>
      <w:pStyle w:val="Piedepgina"/>
      <w:pBdr>
        <w:top w:val="single" w:sz="4" w:space="1" w:color="auto"/>
      </w:pBdr>
      <w:jc w:val="right"/>
      <w:rPr>
        <w:rFonts w:asciiTheme="majorHAnsi" w:hAnsiTheme="majorHAnsi" w:cstheme="majorHAnsi"/>
        <w:sz w:val="20"/>
        <w:szCs w:val="20"/>
        <w:lang w:val="gl-ES"/>
      </w:rPr>
    </w:pPr>
    <w:r w:rsidRPr="00C851CC">
      <w:rPr>
        <w:rFonts w:asciiTheme="majorHAnsi" w:hAnsiTheme="majorHAnsi" w:cstheme="majorHAnsi"/>
        <w:sz w:val="20"/>
        <w:szCs w:val="20"/>
        <w:lang w:val="gl-ES"/>
      </w:rPr>
      <w:t>Pá</w:t>
    </w:r>
    <w:r w:rsidR="00C277B3" w:rsidRPr="00C851CC">
      <w:rPr>
        <w:rFonts w:asciiTheme="majorHAnsi" w:hAnsiTheme="majorHAnsi" w:cstheme="majorHAnsi"/>
        <w:sz w:val="20"/>
        <w:szCs w:val="20"/>
        <w:lang w:val="gl-ES"/>
      </w:rPr>
      <w:t>x</w:t>
    </w:r>
    <w:r w:rsidRPr="00C851CC">
      <w:rPr>
        <w:rFonts w:asciiTheme="majorHAnsi" w:hAnsiTheme="majorHAnsi" w:cstheme="majorHAnsi"/>
        <w:sz w:val="20"/>
        <w:szCs w:val="20"/>
        <w:lang w:val="gl-ES"/>
      </w:rPr>
      <w:t xml:space="preserve">ina </w:t>
    </w:r>
    <w:r w:rsidRPr="00C851CC">
      <w:rPr>
        <w:rFonts w:asciiTheme="majorHAnsi" w:hAnsiTheme="majorHAnsi" w:cstheme="majorHAnsi"/>
        <w:sz w:val="20"/>
        <w:szCs w:val="20"/>
        <w:lang w:val="gl-ES"/>
      </w:rPr>
      <w:fldChar w:fldCharType="begin"/>
    </w:r>
    <w:r w:rsidRPr="00C851CC">
      <w:rPr>
        <w:rFonts w:asciiTheme="majorHAnsi" w:hAnsiTheme="majorHAnsi" w:cstheme="majorHAnsi"/>
        <w:sz w:val="20"/>
        <w:szCs w:val="20"/>
        <w:lang w:val="gl-ES"/>
      </w:rPr>
      <w:instrText>PAGE   \* MERGEFORMAT</w:instrText>
    </w:r>
    <w:r w:rsidRPr="00C851CC">
      <w:rPr>
        <w:rFonts w:asciiTheme="majorHAnsi" w:hAnsiTheme="majorHAnsi" w:cstheme="majorHAnsi"/>
        <w:sz w:val="20"/>
        <w:szCs w:val="20"/>
        <w:lang w:val="gl-ES"/>
      </w:rPr>
      <w:fldChar w:fldCharType="separate"/>
    </w:r>
    <w:r w:rsidRPr="00C851CC">
      <w:rPr>
        <w:rFonts w:asciiTheme="majorHAnsi" w:hAnsiTheme="majorHAnsi" w:cstheme="majorHAnsi"/>
        <w:sz w:val="20"/>
        <w:szCs w:val="20"/>
        <w:lang w:val="gl-ES"/>
      </w:rPr>
      <w:t>0</w:t>
    </w:r>
    <w:r w:rsidRPr="00C851CC">
      <w:rPr>
        <w:rFonts w:asciiTheme="majorHAnsi" w:hAnsiTheme="majorHAnsi" w:cstheme="majorHAnsi"/>
        <w:sz w:val="20"/>
        <w:szCs w:val="20"/>
        <w:lang w:val="gl-ES"/>
      </w:rPr>
      <w:fldChar w:fldCharType="end"/>
    </w:r>
    <w:r w:rsidRPr="00C851CC">
      <w:rPr>
        <w:rFonts w:asciiTheme="majorHAnsi" w:hAnsiTheme="majorHAnsi" w:cstheme="majorHAnsi"/>
        <w:sz w:val="20"/>
        <w:szCs w:val="20"/>
        <w:lang w:val="gl-ES"/>
      </w:rPr>
      <w:t xml:space="preserve"> de </w:t>
    </w:r>
    <w:r w:rsidRPr="00C851CC">
      <w:rPr>
        <w:rFonts w:asciiTheme="majorHAnsi" w:hAnsiTheme="majorHAnsi" w:cstheme="majorHAnsi"/>
        <w:sz w:val="20"/>
        <w:szCs w:val="20"/>
        <w:lang w:val="gl-ES"/>
      </w:rPr>
      <w:fldChar w:fldCharType="begin"/>
    </w:r>
    <w:r w:rsidRPr="00C851CC">
      <w:rPr>
        <w:rFonts w:asciiTheme="majorHAnsi" w:hAnsiTheme="majorHAnsi" w:cstheme="majorHAnsi"/>
        <w:sz w:val="20"/>
        <w:szCs w:val="20"/>
        <w:lang w:val="gl-ES"/>
      </w:rPr>
      <w:instrText xml:space="preserve"> NUMPAGES   \* MERGEFORMAT </w:instrText>
    </w:r>
    <w:r w:rsidRPr="00C851CC">
      <w:rPr>
        <w:rFonts w:asciiTheme="majorHAnsi" w:hAnsiTheme="majorHAnsi" w:cstheme="majorHAnsi"/>
        <w:sz w:val="20"/>
        <w:szCs w:val="20"/>
        <w:lang w:val="gl-ES"/>
      </w:rPr>
      <w:fldChar w:fldCharType="separate"/>
    </w:r>
    <w:r w:rsidRPr="00C851CC">
      <w:rPr>
        <w:rFonts w:asciiTheme="majorHAnsi" w:hAnsiTheme="majorHAnsi" w:cstheme="majorHAnsi"/>
        <w:sz w:val="20"/>
        <w:szCs w:val="20"/>
        <w:lang w:val="gl-ES"/>
      </w:rPr>
      <w:t>2</w:t>
    </w:r>
    <w:r w:rsidRPr="00C851CC">
      <w:rPr>
        <w:rFonts w:asciiTheme="majorHAnsi" w:hAnsiTheme="majorHAnsi" w:cstheme="majorHAnsi"/>
        <w:sz w:val="20"/>
        <w:szCs w:val="20"/>
        <w:lang w:val="gl-ES"/>
      </w:rPr>
      <w:fldChar w:fldCharType="end"/>
    </w:r>
  </w:p>
  <w:p w14:paraId="7A4DBA2C" w14:textId="77777777" w:rsidR="00C334DE" w:rsidRPr="00C851CC" w:rsidRDefault="00C334DE">
    <w:pPr>
      <w:pStyle w:val="Piedepgina"/>
      <w:rPr>
        <w:lang w:val="gl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38C5C6" w14:textId="77777777" w:rsidR="00F46296" w:rsidRDefault="00F46296" w:rsidP="00C334DE">
      <w:pPr>
        <w:spacing w:after="0" w:line="240" w:lineRule="auto"/>
      </w:pPr>
      <w:r>
        <w:separator/>
      </w:r>
    </w:p>
  </w:footnote>
  <w:footnote w:type="continuationSeparator" w:id="0">
    <w:p w14:paraId="287D9CCC" w14:textId="77777777" w:rsidR="00F46296" w:rsidRDefault="00F46296" w:rsidP="00C334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37A9C6" w14:textId="6A9F9B5D" w:rsidR="00C334DE" w:rsidRPr="00C334DE" w:rsidRDefault="00C923A1" w:rsidP="00C334DE">
    <w:pPr>
      <w:pStyle w:val="Encabezado"/>
      <w:pBdr>
        <w:bottom w:val="single" w:sz="4" w:space="1" w:color="auto"/>
      </w:pBdr>
      <w:jc w:val="center"/>
      <w:rPr>
        <w:rFonts w:asciiTheme="majorHAnsi" w:hAnsiTheme="majorHAnsi" w:cstheme="majorHAnsi"/>
        <w:sz w:val="18"/>
        <w:szCs w:val="18"/>
      </w:rPr>
    </w:pPr>
    <w:proofErr w:type="spellStart"/>
    <w:r>
      <w:rPr>
        <w:rFonts w:asciiTheme="majorHAnsi" w:hAnsiTheme="majorHAnsi" w:cstheme="majorHAnsi"/>
        <w:sz w:val="18"/>
        <w:szCs w:val="18"/>
      </w:rPr>
      <w:t>PádelTech</w:t>
    </w:r>
    <w:proofErr w:type="spellEnd"/>
    <w:r w:rsidR="005E01A0" w:rsidRPr="00C334DE">
      <w:rPr>
        <w:rFonts w:asciiTheme="majorHAnsi" w:hAnsiTheme="majorHAnsi" w:cstheme="majorHAnsi"/>
        <w:sz w:val="18"/>
        <w:szCs w:val="18"/>
      </w:rPr>
      <w:t xml:space="preserve"> </w:t>
    </w:r>
    <w:r w:rsidR="005E01A0">
      <w:rPr>
        <w:rFonts w:asciiTheme="majorHAnsi" w:hAnsiTheme="majorHAnsi" w:cstheme="majorHAnsi"/>
        <w:sz w:val="18"/>
        <w:szCs w:val="18"/>
      </w:rPr>
      <w:t xml:space="preserve">| </w:t>
    </w:r>
    <w:r w:rsidR="005E01A0" w:rsidRPr="00C334DE">
      <w:rPr>
        <w:rFonts w:asciiTheme="majorHAnsi" w:hAnsiTheme="majorHAnsi" w:cstheme="majorHAnsi"/>
        <w:sz w:val="18"/>
        <w:szCs w:val="18"/>
      </w:rPr>
      <w:t>A</w:t>
    </w:r>
    <w:r>
      <w:rPr>
        <w:rFonts w:asciiTheme="majorHAnsi" w:hAnsiTheme="majorHAnsi" w:cstheme="majorHAnsi"/>
        <w:sz w:val="18"/>
        <w:szCs w:val="18"/>
      </w:rPr>
      <w:t>lba Rodríguez Fernández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F94932" w14:textId="77777777" w:rsidR="00C277B3" w:rsidRDefault="00C277B3" w:rsidP="00C277B3">
    <w:pPr>
      <w:pStyle w:val="Encabezado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CD157F0" wp14:editId="4627588C">
          <wp:simplePos x="0" y="0"/>
          <wp:positionH relativeFrom="margin">
            <wp:align>center</wp:align>
          </wp:positionH>
          <wp:positionV relativeFrom="paragraph">
            <wp:posOffset>-201930</wp:posOffset>
          </wp:positionV>
          <wp:extent cx="6904455" cy="695325"/>
          <wp:effectExtent l="0" t="0" r="0" b="0"/>
          <wp:wrapTopAndBottom/>
          <wp:docPr id="111968956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04455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62D89"/>
    <w:multiLevelType w:val="hybridMultilevel"/>
    <w:tmpl w:val="3A9E530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976E2"/>
    <w:multiLevelType w:val="hybridMultilevel"/>
    <w:tmpl w:val="28A803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E7021"/>
    <w:multiLevelType w:val="hybridMultilevel"/>
    <w:tmpl w:val="DCECE8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626A2"/>
    <w:multiLevelType w:val="hybridMultilevel"/>
    <w:tmpl w:val="B81C8D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F005DB"/>
    <w:multiLevelType w:val="hybridMultilevel"/>
    <w:tmpl w:val="8A80B7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404F23"/>
    <w:multiLevelType w:val="hybridMultilevel"/>
    <w:tmpl w:val="8F0077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8A549C"/>
    <w:multiLevelType w:val="hybridMultilevel"/>
    <w:tmpl w:val="4284531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D2657E"/>
    <w:multiLevelType w:val="hybridMultilevel"/>
    <w:tmpl w:val="D8B41A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7B9"/>
    <w:rsid w:val="000F261F"/>
    <w:rsid w:val="000F2A2F"/>
    <w:rsid w:val="001A7FE5"/>
    <w:rsid w:val="00396745"/>
    <w:rsid w:val="003B5A79"/>
    <w:rsid w:val="004107B9"/>
    <w:rsid w:val="0047709A"/>
    <w:rsid w:val="004B0A19"/>
    <w:rsid w:val="004B5031"/>
    <w:rsid w:val="004D66F7"/>
    <w:rsid w:val="00505662"/>
    <w:rsid w:val="005E01A0"/>
    <w:rsid w:val="006D13C0"/>
    <w:rsid w:val="00827008"/>
    <w:rsid w:val="009301DE"/>
    <w:rsid w:val="00991409"/>
    <w:rsid w:val="00AD4845"/>
    <w:rsid w:val="00BE1758"/>
    <w:rsid w:val="00C277B3"/>
    <w:rsid w:val="00C334DE"/>
    <w:rsid w:val="00C851CC"/>
    <w:rsid w:val="00C90F89"/>
    <w:rsid w:val="00C923A1"/>
    <w:rsid w:val="00D352C0"/>
    <w:rsid w:val="00E069E2"/>
    <w:rsid w:val="00E507F0"/>
    <w:rsid w:val="00EA70BB"/>
    <w:rsid w:val="00EC70E6"/>
    <w:rsid w:val="00F4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C91B3"/>
  <w15:chartTrackingRefBased/>
  <w15:docId w15:val="{3918DF75-9DD9-4B7B-81C4-04179AB88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334DE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334DE"/>
    <w:pPr>
      <w:keepNext/>
      <w:keepLines/>
      <w:spacing w:before="40" w:after="0"/>
      <w:outlineLvl w:val="1"/>
    </w:pPr>
    <w:rPr>
      <w:rFonts w:ascii="Arial Rounded MT Bold" w:eastAsiaTheme="majorEastAsia" w:hAnsi="Arial Rounded MT Bold" w:cstheme="majorBidi"/>
      <w:b/>
      <w:color w:val="2F5496" w:themeColor="accent1" w:themeShade="BF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334DE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334DE"/>
    <w:rPr>
      <w:rFonts w:eastAsiaTheme="minorEastAsia"/>
      <w:kern w:val="0"/>
      <w:lang w:eastAsia="es-ES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C334DE"/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C334DE"/>
    <w:pPr>
      <w:spacing w:after="0" w:line="240" w:lineRule="auto"/>
      <w:contextualSpacing/>
    </w:pPr>
    <w:rPr>
      <w:rFonts w:ascii="Arial Rounded MT Bold" w:eastAsiaTheme="majorEastAsia" w:hAnsi="Arial Rounded MT Bold" w:cstheme="majorBidi"/>
      <w:b/>
      <w:color w:val="1F3864" w:themeColor="accent1" w:themeShade="80"/>
      <w:spacing w:val="-10"/>
      <w:kern w:val="28"/>
      <w:sz w:val="4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334DE"/>
    <w:rPr>
      <w:rFonts w:ascii="Arial Rounded MT Bold" w:eastAsiaTheme="majorEastAsia" w:hAnsi="Arial Rounded MT Bold" w:cstheme="majorBidi"/>
      <w:b/>
      <w:color w:val="1F3864" w:themeColor="accent1" w:themeShade="80"/>
      <w:spacing w:val="-10"/>
      <w:kern w:val="28"/>
      <w:sz w:val="48"/>
      <w:szCs w:val="56"/>
    </w:rPr>
  </w:style>
  <w:style w:type="paragraph" w:styleId="TtuloTDC">
    <w:name w:val="TOC Heading"/>
    <w:basedOn w:val="Ttulo1"/>
    <w:next w:val="Normal"/>
    <w:uiPriority w:val="39"/>
    <w:unhideWhenUsed/>
    <w:qFormat/>
    <w:rsid w:val="00C334DE"/>
    <w:pPr>
      <w:outlineLvl w:val="9"/>
    </w:pPr>
    <w:rPr>
      <w:rFonts w:asciiTheme="majorHAnsi" w:hAnsiTheme="majorHAnsi"/>
      <w:b w:val="0"/>
      <w:kern w:val="0"/>
      <w:lang w:eastAsia="es-E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C334DE"/>
    <w:rPr>
      <w:rFonts w:ascii="Arial Rounded MT Bold" w:eastAsiaTheme="majorEastAsia" w:hAnsi="Arial Rounded MT Bold" w:cstheme="majorBidi"/>
      <w:b/>
      <w:color w:val="2F5496" w:themeColor="accent1" w:themeShade="BF"/>
      <w:sz w:val="24"/>
      <w:szCs w:val="26"/>
    </w:rPr>
  </w:style>
  <w:style w:type="paragraph" w:styleId="Prrafodelista">
    <w:name w:val="List Paragraph"/>
    <w:basedOn w:val="Normal"/>
    <w:uiPriority w:val="34"/>
    <w:qFormat/>
    <w:rsid w:val="00C334DE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C334D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334DE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334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34DE"/>
  </w:style>
  <w:style w:type="paragraph" w:styleId="Piedepgina">
    <w:name w:val="footer"/>
    <w:basedOn w:val="Normal"/>
    <w:link w:val="PiedepginaCar"/>
    <w:uiPriority w:val="99"/>
    <w:unhideWhenUsed/>
    <w:rsid w:val="00C334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34DE"/>
  </w:style>
  <w:style w:type="paragraph" w:styleId="TDC2">
    <w:name w:val="toc 2"/>
    <w:basedOn w:val="Normal"/>
    <w:next w:val="Normal"/>
    <w:autoRedefine/>
    <w:uiPriority w:val="39"/>
    <w:unhideWhenUsed/>
    <w:rsid w:val="00C851CC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C923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499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VIER\Documents\drive\CURSOS\CURSO%202023-2024\PROXECTOS%20FCT\Modelo%20memoria%20xustificativa%20proxecto%20final%20cicl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6510ED-5FEA-4045-BB79-DDC393A0A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memoria xustificativa proxecto final ciclo.dotx</Template>
  <TotalTime>63</TotalTime>
  <Pages>9</Pages>
  <Words>497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</dc:creator>
  <cp:keywords/>
  <dc:description/>
  <cp:lastModifiedBy>Alba Rodr�guez Fern�ndez</cp:lastModifiedBy>
  <cp:revision>6</cp:revision>
  <dcterms:created xsi:type="dcterms:W3CDTF">2025-05-10T16:28:00Z</dcterms:created>
  <dcterms:modified xsi:type="dcterms:W3CDTF">2025-05-21T11:41:00Z</dcterms:modified>
</cp:coreProperties>
</file>